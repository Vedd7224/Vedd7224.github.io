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16704" w14:textId="1BC869C0" w:rsidR="006326B1" w:rsidRDefault="001508F6">
      <w:pPr>
        <w:pStyle w:val="Heading1"/>
      </w:pPr>
      <w:r>
        <w:t>Semester Documentation: Computer Software Engineering Technology (CSET)</w:t>
      </w:r>
    </w:p>
    <w:p w14:paraId="05E1B5EE" w14:textId="60773146" w:rsidR="001508F6" w:rsidRDefault="001508F6" w:rsidP="001508F6">
      <w:pPr>
        <w:pStyle w:val="Heading2"/>
        <w:numPr>
          <w:ilvl w:val="0"/>
          <w:numId w:val="7"/>
        </w:numPr>
      </w:pPr>
      <w:r>
        <w:t>Week #6:</w:t>
      </w:r>
    </w:p>
    <w:p w14:paraId="57AA4204" w14:textId="5DB8E94C" w:rsidR="001508F6" w:rsidRDefault="001508F6" w:rsidP="001508F6">
      <w:pPr>
        <w:pStyle w:val="ListParagraph"/>
        <w:numPr>
          <w:ilvl w:val="1"/>
          <w:numId w:val="7"/>
        </w:numPr>
      </w:pPr>
      <w:r>
        <w:t>Learned more about Github pages</w:t>
      </w:r>
    </w:p>
    <w:p w14:paraId="19DAEEE4" w14:textId="7054EA04" w:rsidR="001508F6" w:rsidRDefault="001508F6" w:rsidP="001508F6">
      <w:pPr>
        <w:pStyle w:val="ListParagraph"/>
        <w:numPr>
          <w:ilvl w:val="1"/>
          <w:numId w:val="7"/>
        </w:numPr>
      </w:pPr>
      <w:r>
        <w:t>Reviewed some CSS Properties from the project due last week</w:t>
      </w:r>
    </w:p>
    <w:p w14:paraId="7F0B51FA" w14:textId="5F5D86A5" w:rsidR="001508F6" w:rsidRDefault="001508F6" w:rsidP="001508F6">
      <w:pPr>
        <w:pStyle w:val="ListParagraph"/>
        <w:numPr>
          <w:ilvl w:val="1"/>
          <w:numId w:val="7"/>
        </w:numPr>
      </w:pPr>
      <w:r>
        <w:t>Aced a Technical Requirements and Data Structures test on Thursday</w:t>
      </w:r>
    </w:p>
    <w:p w14:paraId="14F6E936" w14:textId="77777777" w:rsidR="001508F6" w:rsidRPr="001508F6" w:rsidRDefault="001508F6" w:rsidP="001508F6">
      <w:pPr>
        <w:pStyle w:val="ListParagraph"/>
        <w:numPr>
          <w:ilvl w:val="0"/>
          <w:numId w:val="7"/>
        </w:numPr>
      </w:pPr>
      <w:bookmarkStart w:id="0" w:name="_GoBack"/>
      <w:bookmarkEnd w:id="0"/>
    </w:p>
    <w:p w14:paraId="12B5B897" w14:textId="77777777" w:rsidR="001508F6" w:rsidRPr="001508F6" w:rsidRDefault="001508F6" w:rsidP="001508F6">
      <w:pPr>
        <w:ind w:left="2160"/>
      </w:pPr>
    </w:p>
    <w:p w14:paraId="2B295728" w14:textId="77777777" w:rsidR="001508F6" w:rsidRDefault="001508F6" w:rsidP="001508F6"/>
    <w:p w14:paraId="6C015878" w14:textId="77777777" w:rsidR="001508F6" w:rsidRPr="001508F6" w:rsidRDefault="001508F6" w:rsidP="001508F6"/>
    <w:sectPr w:rsidR="001508F6" w:rsidRPr="001508F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9B31C3" w14:textId="77777777" w:rsidR="00EB0EF5" w:rsidRDefault="00EB0EF5">
      <w:r>
        <w:separator/>
      </w:r>
    </w:p>
    <w:p w14:paraId="3DD0DBDC" w14:textId="77777777" w:rsidR="00EB0EF5" w:rsidRDefault="00EB0EF5"/>
  </w:endnote>
  <w:endnote w:type="continuationSeparator" w:id="0">
    <w:p w14:paraId="64C28A11" w14:textId="77777777" w:rsidR="00EB0EF5" w:rsidRDefault="00EB0EF5">
      <w:r>
        <w:continuationSeparator/>
      </w:r>
    </w:p>
    <w:p w14:paraId="16378FA9" w14:textId="77777777" w:rsidR="00EB0EF5" w:rsidRDefault="00EB0E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32D5AB" w14:textId="77777777" w:rsidR="006326B1" w:rsidRDefault="00EB0E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51AB7" w14:textId="77777777" w:rsidR="00EB0EF5" w:rsidRDefault="00EB0EF5">
      <w:r>
        <w:separator/>
      </w:r>
    </w:p>
    <w:p w14:paraId="6F0ED431" w14:textId="77777777" w:rsidR="00EB0EF5" w:rsidRDefault="00EB0EF5"/>
  </w:footnote>
  <w:footnote w:type="continuationSeparator" w:id="0">
    <w:p w14:paraId="43FA8E87" w14:textId="77777777" w:rsidR="00EB0EF5" w:rsidRDefault="00EB0EF5">
      <w:r>
        <w:continuationSeparator/>
      </w:r>
    </w:p>
    <w:p w14:paraId="7E3ABA64" w14:textId="77777777" w:rsidR="00EB0EF5" w:rsidRDefault="00EB0EF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90796" w14:textId="16DBB3A0" w:rsidR="001508F6" w:rsidRDefault="001508F6">
    <w:pPr>
      <w:pStyle w:val="Header"/>
    </w:pPr>
    <w:r>
      <w:t>Eric Velez</w:t>
    </w:r>
    <w:r>
      <w:ptab w:relativeTo="margin" w:alignment="center" w:leader="none"/>
    </w:r>
    <w:r>
      <w:t>Documentation for 1</w:t>
    </w:r>
    <w:r w:rsidRPr="001508F6">
      <w:rPr>
        <w:vertAlign w:val="superscript"/>
      </w:rPr>
      <w:t>st</w:t>
    </w:r>
    <w:r>
      <w:t xml:space="preserve"> Semester</w:t>
    </w:r>
    <w:r>
      <w:ptab w:relativeTo="margin" w:alignment="right" w:leader="none"/>
    </w:r>
    <w:r>
      <w:t>Date made: 9/29/17 6</w:t>
    </w:r>
    <w:r w:rsidRPr="001508F6">
      <w:rPr>
        <w:vertAlign w:val="superscript"/>
      </w:rPr>
      <w:t>th</w:t>
    </w:r>
    <w:r>
      <w:t xml:space="preserve"> Week in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0770E8"/>
    <w:multiLevelType w:val="hybridMultilevel"/>
    <w:tmpl w:val="73646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2FFB"/>
    <w:multiLevelType w:val="hybridMultilevel"/>
    <w:tmpl w:val="BB321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2C3CE6"/>
    <w:multiLevelType w:val="hybridMultilevel"/>
    <w:tmpl w:val="08DE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D3F"/>
    <w:rsid w:val="001508F6"/>
    <w:rsid w:val="00404D3F"/>
    <w:rsid w:val="006326B1"/>
    <w:rsid w:val="00EB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3D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5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dvelez172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28"/>
    <w:rsid w:val="004F3928"/>
    <w:rsid w:val="008E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DF9E1257B44E4686115D1AC6292D17">
    <w:name w:val="AADF9E1257B44E4686115D1AC6292D17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1F9E55AD908DB447BA50AFE9948C233E">
    <w:name w:val="1F9E55AD908DB447BA50AFE9948C233E"/>
  </w:style>
  <w:style w:type="paragraph" w:customStyle="1" w:styleId="1DDB36C6DFBF67428171D84E248CFA25">
    <w:name w:val="1DDB36C6DFBF67428171D84E248CFA25"/>
    <w:rsid w:val="004F39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1</Pages>
  <Words>36</Words>
  <Characters>208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2017-09-29T18:05:00Z</dcterms:created>
  <dcterms:modified xsi:type="dcterms:W3CDTF">2017-09-29T18:12:00Z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